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90FE96D" w14:textId="77777777" w:rsidTr="00007728">
        <w:trPr>
          <w:trHeight w:hRule="exact" w:val="1800"/>
        </w:trPr>
        <w:tc>
          <w:tcPr>
            <w:tcW w:w="9360" w:type="dxa"/>
            <w:tcMar>
              <w:top w:w="0" w:type="dxa"/>
              <w:bottom w:w="0" w:type="dxa"/>
            </w:tcMar>
          </w:tcPr>
          <w:p w14:paraId="44C9BD91" w14:textId="4B2EB107" w:rsidR="00692703" w:rsidRPr="00CF1A49" w:rsidRDefault="00AE125F" w:rsidP="00913946">
            <w:pPr>
              <w:pStyle w:val="Title"/>
            </w:pPr>
            <w:r>
              <w:t>Stacee Williams</w:t>
            </w:r>
          </w:p>
          <w:p w14:paraId="08517EC9" w14:textId="77777777" w:rsidR="00AE125F" w:rsidRDefault="00AE125F" w:rsidP="00AE125F">
            <w:pPr>
              <w:pStyle w:val="ContactInfo"/>
              <w:contextualSpacing w:val="0"/>
            </w:pPr>
            <w:r>
              <w:t>Dallas</w:t>
            </w:r>
            <w:r w:rsidR="00692703" w:rsidRPr="00CF1A49">
              <w:t xml:space="preserve"> </w:t>
            </w:r>
            <w:sdt>
              <w:sdtPr>
                <w:alias w:val="Divider dot:"/>
                <w:tag w:val="Divider dot:"/>
                <w:id w:val="-1459182552"/>
                <w:placeholder>
                  <w:docPart w:val="09FEA0F1157A41B5BC8AD9087472C20E"/>
                </w:placeholder>
                <w:temporary/>
                <w:showingPlcHdr/>
                <w15:appearance w15:val="hidden"/>
              </w:sdtPr>
              <w:sdtEndPr/>
              <w:sdtContent>
                <w:r w:rsidR="00692703" w:rsidRPr="00CF1A49">
                  <w:t>·</w:t>
                </w:r>
              </w:sdtContent>
            </w:sdt>
            <w:r w:rsidR="00692703" w:rsidRPr="00CF1A49">
              <w:t xml:space="preserve"> </w:t>
            </w:r>
            <w:r>
              <w:t>469-856-0395</w:t>
            </w:r>
          </w:p>
          <w:p w14:paraId="00CC617A" w14:textId="3979AB01" w:rsidR="00AE125F" w:rsidRDefault="00AE125F" w:rsidP="00AE125F">
            <w:pPr>
              <w:pStyle w:val="ContactInfo"/>
              <w:contextualSpacing w:val="0"/>
            </w:pPr>
            <w:r>
              <w:t>marieclapp@gmail.com</w:t>
            </w:r>
            <w:r w:rsidR="00692703" w:rsidRPr="00CF1A49">
              <w:t xml:space="preserve">  </w:t>
            </w:r>
          </w:p>
          <w:p w14:paraId="0BA211DE" w14:textId="1072D373" w:rsidR="00AE125F" w:rsidRDefault="00AE125F" w:rsidP="00AE125F">
            <w:pPr>
              <w:pStyle w:val="ContactInfo"/>
              <w:contextualSpacing w:val="0"/>
            </w:pPr>
            <w:hyperlink r:id="rId7" w:history="1">
              <w:proofErr w:type="spellStart"/>
              <w:r w:rsidR="0068739D">
                <w:rPr>
                  <w:rStyle w:val="Hyperlink"/>
                </w:rPr>
                <w:t>LInkedIn</w:t>
              </w:r>
              <w:proofErr w:type="spellEnd"/>
            </w:hyperlink>
            <w:r>
              <w:t xml:space="preserve"> </w:t>
            </w:r>
          </w:p>
          <w:p w14:paraId="0F6B790F" w14:textId="59828789" w:rsidR="00692703" w:rsidRPr="00CF1A49" w:rsidRDefault="00692703" w:rsidP="00913946">
            <w:pPr>
              <w:pStyle w:val="ContactInfoEmphasis"/>
              <w:contextualSpacing w:val="0"/>
            </w:pPr>
          </w:p>
        </w:tc>
      </w:tr>
      <w:tr w:rsidR="009571D8" w:rsidRPr="00CF1A49" w14:paraId="19DEE4C6" w14:textId="77777777" w:rsidTr="00692703">
        <w:tc>
          <w:tcPr>
            <w:tcW w:w="9360" w:type="dxa"/>
            <w:tcMar>
              <w:top w:w="432" w:type="dxa"/>
            </w:tcMar>
          </w:tcPr>
          <w:p w14:paraId="627ABE2E" w14:textId="68D9DBDF" w:rsidR="001755A8" w:rsidRPr="00CF1A49" w:rsidRDefault="00CF5C9D" w:rsidP="00913946">
            <w:pPr>
              <w:contextualSpacing w:val="0"/>
            </w:pPr>
            <w:r>
              <w:t xml:space="preserve">A recent web development grad with prior experience in the service industry. </w:t>
            </w:r>
            <w:r w:rsidR="00142FD8">
              <w:t>Able to work alongside other talented IT professionals or independently in creating websites to the very highest standards. Looking for an entry level position with ah exiting company that wants to attract talented people</w:t>
            </w:r>
            <w:r w:rsidR="0029552B">
              <w:t>.</w:t>
            </w:r>
          </w:p>
        </w:tc>
      </w:tr>
    </w:tbl>
    <w:p w14:paraId="16FB2F4A" w14:textId="77777777" w:rsidR="004E01EB" w:rsidRPr="00CF1A49" w:rsidRDefault="00B735E9" w:rsidP="004E01EB">
      <w:pPr>
        <w:pStyle w:val="Heading1"/>
      </w:pPr>
      <w:sdt>
        <w:sdtPr>
          <w:alias w:val="Experience:"/>
          <w:tag w:val="Experience:"/>
          <w:id w:val="-1983300934"/>
          <w:placeholder>
            <w:docPart w:val="CBDF4CE88B35484E8B04C7103827F3E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989D94F" w14:textId="77777777" w:rsidTr="00D66A52">
        <w:tc>
          <w:tcPr>
            <w:tcW w:w="9355" w:type="dxa"/>
          </w:tcPr>
          <w:p w14:paraId="077AF18C" w14:textId="2BCAD962" w:rsidR="001D0BF1" w:rsidRDefault="0068739D" w:rsidP="0068739D">
            <w:pPr>
              <w:pStyle w:val="Heading3"/>
              <w:contextualSpacing w:val="0"/>
              <w:outlineLvl w:val="2"/>
            </w:pPr>
            <w:r>
              <w:t>2019- present</w:t>
            </w:r>
          </w:p>
          <w:p w14:paraId="20024E8F" w14:textId="37C3FF5A" w:rsidR="0068739D" w:rsidRPr="00CF1A49" w:rsidRDefault="0068739D" w:rsidP="0068739D">
            <w:pPr>
              <w:pStyle w:val="Heading3"/>
              <w:contextualSpacing w:val="0"/>
            </w:pPr>
            <w:r>
              <w:t>Freelance frontend web developer</w:t>
            </w:r>
          </w:p>
          <w:p w14:paraId="1291417B" w14:textId="2A5F3FE5" w:rsidR="001E3120" w:rsidRPr="00CF1A49" w:rsidRDefault="0068739D" w:rsidP="001D0BF1">
            <w:pPr>
              <w:contextualSpacing w:val="0"/>
            </w:pPr>
            <w:r>
              <w:t>Build and design websites</w:t>
            </w:r>
            <w:r w:rsidR="009659B6">
              <w:t xml:space="preserve"> for </w:t>
            </w:r>
            <w:r w:rsidR="009659B6">
              <w:t>small business</w:t>
            </w:r>
            <w:r w:rsidR="009659B6">
              <w:t xml:space="preserve"> owners and</w:t>
            </w:r>
            <w:r w:rsidR="009659B6">
              <w:t xml:space="preserve"> personal</w:t>
            </w:r>
            <w:r w:rsidR="009659B6">
              <w:t xml:space="preserve"> portfolios.</w:t>
            </w:r>
          </w:p>
        </w:tc>
      </w:tr>
      <w:tr w:rsidR="00F61DF9" w:rsidRPr="00CF1A49" w14:paraId="109879F4" w14:textId="77777777" w:rsidTr="00F61DF9">
        <w:tc>
          <w:tcPr>
            <w:tcW w:w="9355" w:type="dxa"/>
            <w:tcMar>
              <w:top w:w="216" w:type="dxa"/>
            </w:tcMar>
          </w:tcPr>
          <w:p w14:paraId="68628C6E" w14:textId="34A85697" w:rsidR="00F61DF9" w:rsidRPr="00CF1A49" w:rsidRDefault="009659B6" w:rsidP="00F61DF9">
            <w:pPr>
              <w:pStyle w:val="Heading3"/>
              <w:contextualSpacing w:val="0"/>
              <w:outlineLvl w:val="2"/>
            </w:pPr>
            <w:r>
              <w:t>2005-2017</w:t>
            </w:r>
          </w:p>
          <w:p w14:paraId="27B244E9" w14:textId="5B9C5CD0" w:rsidR="00F61DF9" w:rsidRPr="00CF1A49" w:rsidRDefault="009659B6" w:rsidP="00F61DF9">
            <w:pPr>
              <w:pStyle w:val="Heading2"/>
              <w:contextualSpacing w:val="0"/>
              <w:outlineLvl w:val="1"/>
            </w:pPr>
            <w:r>
              <w:t>Salon owner</w:t>
            </w:r>
            <w:r w:rsidR="00F61DF9" w:rsidRPr="00CF1A49">
              <w:t xml:space="preserve">, </w:t>
            </w:r>
            <w:r>
              <w:rPr>
                <w:rStyle w:val="SubtleReference"/>
              </w:rPr>
              <w:t>Hairstylist</w:t>
            </w:r>
          </w:p>
          <w:p w14:paraId="7D0A562A" w14:textId="2BE58600" w:rsidR="00F61DF9" w:rsidRDefault="002F58BD" w:rsidP="00F61DF9">
            <w:r>
              <w:t xml:space="preserve">Managed all aspects of running </w:t>
            </w:r>
            <w:r w:rsidR="00787DDB">
              <w:t xml:space="preserve">a very successful salon.  </w:t>
            </w:r>
            <w:r>
              <w:t xml:space="preserve">Client retention, marketing, book </w:t>
            </w:r>
            <w:proofErr w:type="gramStart"/>
            <w:r>
              <w:t xml:space="preserve">keeping </w:t>
            </w:r>
            <w:r w:rsidR="00787DDB">
              <w:t xml:space="preserve"> </w:t>
            </w:r>
            <w:r>
              <w:t>and</w:t>
            </w:r>
            <w:proofErr w:type="gramEnd"/>
            <w:r>
              <w:t xml:space="preserve"> </w:t>
            </w:r>
            <w:r w:rsidR="009659B6">
              <w:t xml:space="preserve"> </w:t>
            </w:r>
            <w:r>
              <w:t xml:space="preserve">receptionist duties. </w:t>
            </w:r>
          </w:p>
        </w:tc>
      </w:tr>
    </w:tbl>
    <w:sdt>
      <w:sdtPr>
        <w:alias w:val="Education:"/>
        <w:tag w:val="Education:"/>
        <w:id w:val="-1908763273"/>
        <w:placeholder>
          <w:docPart w:val="022CFBD19C98438BA1DF842638FB2FF3"/>
        </w:placeholder>
        <w:temporary/>
        <w:showingPlcHdr/>
        <w15:appearance w15:val="hidden"/>
      </w:sdtPr>
      <w:sdtEndPr/>
      <w:sdtContent>
        <w:p w14:paraId="448B404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909C59E" w14:textId="77777777" w:rsidTr="00D66A52">
        <w:tc>
          <w:tcPr>
            <w:tcW w:w="9355" w:type="dxa"/>
          </w:tcPr>
          <w:p w14:paraId="2D2EF928" w14:textId="1579FB94" w:rsidR="001D0BF1" w:rsidRPr="00CF1A49" w:rsidRDefault="002F58BD" w:rsidP="001D0BF1">
            <w:pPr>
              <w:pStyle w:val="Heading3"/>
              <w:contextualSpacing w:val="0"/>
              <w:outlineLvl w:val="2"/>
            </w:pPr>
            <w:r>
              <w:t>December</w:t>
            </w:r>
            <w:r w:rsidR="001D0BF1" w:rsidRPr="00CF1A49">
              <w:t xml:space="preserve"> </w:t>
            </w:r>
            <w:r>
              <w:t>2021</w:t>
            </w:r>
          </w:p>
          <w:p w14:paraId="7E1940EE" w14:textId="3CCA74B5" w:rsidR="001D0BF1" w:rsidRPr="00CF1A49" w:rsidRDefault="002F58BD" w:rsidP="001D0BF1">
            <w:pPr>
              <w:pStyle w:val="Heading2"/>
              <w:contextualSpacing w:val="0"/>
              <w:outlineLvl w:val="1"/>
            </w:pPr>
            <w:r>
              <w:t xml:space="preserve">AAs office system technology and frontend </w:t>
            </w:r>
            <w:r w:rsidR="009C0C01">
              <w:t xml:space="preserve">web </w:t>
            </w:r>
            <w:r>
              <w:t>development</w:t>
            </w:r>
            <w:r w:rsidR="001D0BF1" w:rsidRPr="00CF1A49">
              <w:t xml:space="preserve">, </w:t>
            </w:r>
            <w:r>
              <w:rPr>
                <w:rStyle w:val="SubtleReference"/>
              </w:rPr>
              <w:t>collin college</w:t>
            </w:r>
          </w:p>
          <w:p w14:paraId="29DCDCA7" w14:textId="63BFD247" w:rsidR="009C0C01" w:rsidRPr="00CF1A49" w:rsidRDefault="009C0C01" w:rsidP="007538DC">
            <w:pPr>
              <w:contextualSpacing w:val="0"/>
            </w:pPr>
            <w:r>
              <w:t>2018 Deans list, 2019 Presidents list with 4.0 GPA</w:t>
            </w:r>
          </w:p>
        </w:tc>
      </w:tr>
      <w:tr w:rsidR="00F61DF9" w:rsidRPr="00CF1A49" w14:paraId="220F2CE3" w14:textId="77777777" w:rsidTr="00F61DF9">
        <w:tc>
          <w:tcPr>
            <w:tcW w:w="9355" w:type="dxa"/>
            <w:tcMar>
              <w:top w:w="216" w:type="dxa"/>
            </w:tcMar>
          </w:tcPr>
          <w:p w14:paraId="26EEF4CC" w14:textId="7D833A00" w:rsidR="00F61DF9" w:rsidRPr="00CF1A49" w:rsidRDefault="009C0C01" w:rsidP="00F61DF9">
            <w:pPr>
              <w:pStyle w:val="Heading3"/>
              <w:contextualSpacing w:val="0"/>
              <w:outlineLvl w:val="2"/>
            </w:pPr>
            <w:r>
              <w:t>august</w:t>
            </w:r>
            <w:r w:rsidR="00F61DF9" w:rsidRPr="00CF1A49">
              <w:t xml:space="preserve"> </w:t>
            </w:r>
            <w:r>
              <w:t>1993</w:t>
            </w:r>
          </w:p>
          <w:p w14:paraId="38320B01" w14:textId="7CC5ECA7" w:rsidR="00F61DF9" w:rsidRPr="00CF1A49" w:rsidRDefault="009C0C01" w:rsidP="00F61DF9">
            <w:pPr>
              <w:pStyle w:val="Heading2"/>
              <w:contextualSpacing w:val="0"/>
              <w:outlineLvl w:val="1"/>
            </w:pPr>
            <w:r>
              <w:t xml:space="preserve">Cosmetology </w:t>
            </w:r>
          </w:p>
          <w:p w14:paraId="72DCF77B" w14:textId="179D578B" w:rsidR="00F61DF9" w:rsidRDefault="009C0C01" w:rsidP="00F61DF9">
            <w:r>
              <w:t>While in high school I earned enough hours to get my cosmetology license right after graduation.</w:t>
            </w:r>
          </w:p>
        </w:tc>
      </w:tr>
    </w:tbl>
    <w:sdt>
      <w:sdtPr>
        <w:alias w:val="Skills:"/>
        <w:tag w:val="Skills:"/>
        <w:id w:val="-1392877668"/>
        <w:placeholder>
          <w:docPart w:val="15C22A1B2912467FB4E82FAA04A365FD"/>
        </w:placeholder>
        <w:temporary/>
        <w:showingPlcHdr/>
        <w15:appearance w15:val="hidden"/>
      </w:sdtPr>
      <w:sdtEndPr/>
      <w:sdtContent>
        <w:p w14:paraId="3B39B60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5236F41" w14:textId="77777777" w:rsidTr="00CF1A49">
        <w:tc>
          <w:tcPr>
            <w:tcW w:w="4675" w:type="dxa"/>
          </w:tcPr>
          <w:p w14:paraId="3009729A" w14:textId="278A5183" w:rsidR="001E3120" w:rsidRDefault="009C0C01" w:rsidP="006E1507">
            <w:pPr>
              <w:pStyle w:val="ListBullet"/>
              <w:contextualSpacing w:val="0"/>
            </w:pPr>
            <w:r>
              <w:t>MS Office Suite</w:t>
            </w:r>
          </w:p>
          <w:p w14:paraId="0065DE9E" w14:textId="5F1A0693" w:rsidR="00E01827" w:rsidRPr="006E1507" w:rsidRDefault="00E01827" w:rsidP="006E1507">
            <w:pPr>
              <w:pStyle w:val="ListBullet"/>
              <w:contextualSpacing w:val="0"/>
            </w:pPr>
            <w:r>
              <w:t>Frontend Web Development</w:t>
            </w:r>
          </w:p>
          <w:p w14:paraId="269A8549" w14:textId="77777777" w:rsidR="001F4E6D" w:rsidRDefault="009C0C01" w:rsidP="006E1507">
            <w:pPr>
              <w:pStyle w:val="ListBullet"/>
              <w:contextualSpacing w:val="0"/>
            </w:pPr>
            <w:r>
              <w:t>HTML/CSS</w:t>
            </w:r>
          </w:p>
          <w:p w14:paraId="7462E0CC" w14:textId="77777777" w:rsidR="009C0C01" w:rsidRDefault="009C0C01" w:rsidP="006E1507">
            <w:pPr>
              <w:pStyle w:val="ListBullet"/>
              <w:contextualSpacing w:val="0"/>
            </w:pPr>
            <w:r>
              <w:t>JavaScript</w:t>
            </w:r>
          </w:p>
          <w:p w14:paraId="757E5708" w14:textId="4E20ABEB" w:rsidR="00E01827" w:rsidRPr="006E1507" w:rsidRDefault="00E01827" w:rsidP="006E1507">
            <w:pPr>
              <w:pStyle w:val="ListBullet"/>
              <w:contextualSpacing w:val="0"/>
            </w:pPr>
            <w:r>
              <w:t>React JS</w:t>
            </w:r>
          </w:p>
        </w:tc>
        <w:tc>
          <w:tcPr>
            <w:tcW w:w="4675" w:type="dxa"/>
            <w:tcMar>
              <w:left w:w="360" w:type="dxa"/>
            </w:tcMar>
          </w:tcPr>
          <w:p w14:paraId="0ADDCCFD" w14:textId="4AFD1222" w:rsidR="003A0632" w:rsidRPr="006E1507" w:rsidRDefault="009C0C01" w:rsidP="006E1507">
            <w:pPr>
              <w:pStyle w:val="ListBullet"/>
              <w:contextualSpacing w:val="0"/>
            </w:pPr>
            <w:r>
              <w:t>Touch T</w:t>
            </w:r>
            <w:r w:rsidR="00CF5C9D">
              <w:t>ype 50wpm</w:t>
            </w:r>
          </w:p>
          <w:p w14:paraId="7A0DBBC8" w14:textId="713382A5" w:rsidR="001E3120" w:rsidRPr="006E1507" w:rsidRDefault="00CF5C9D" w:rsidP="006E1507">
            <w:pPr>
              <w:pStyle w:val="ListBullet"/>
              <w:contextualSpacing w:val="0"/>
            </w:pPr>
            <w:r>
              <w:t>Natural problem solver</w:t>
            </w:r>
          </w:p>
          <w:p w14:paraId="7BE9D87F" w14:textId="01BAAAB5" w:rsidR="001E3120" w:rsidRPr="006E1507" w:rsidRDefault="00CF5C9D" w:rsidP="006E1507">
            <w:pPr>
              <w:pStyle w:val="ListBullet"/>
              <w:contextualSpacing w:val="0"/>
            </w:pPr>
            <w:r>
              <w:t>Strong attention to detail</w:t>
            </w:r>
          </w:p>
        </w:tc>
      </w:tr>
    </w:tbl>
    <w:p w14:paraId="4B6FF8D7" w14:textId="406878CF" w:rsidR="00AD782D" w:rsidRPr="00CF1A49" w:rsidRDefault="00AD782D" w:rsidP="0062312F">
      <w:pPr>
        <w:pStyle w:val="Heading1"/>
      </w:pPr>
    </w:p>
    <w:p w14:paraId="21AA1CFC" w14:textId="2EA69624" w:rsidR="00B51D1B" w:rsidRPr="006E1507" w:rsidRDefault="00B51D1B" w:rsidP="006E1507"/>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EE21" w14:textId="77777777" w:rsidR="00B735E9" w:rsidRDefault="00B735E9" w:rsidP="0068194B">
      <w:r>
        <w:separator/>
      </w:r>
    </w:p>
    <w:p w14:paraId="7EC26E42" w14:textId="77777777" w:rsidR="00B735E9" w:rsidRDefault="00B735E9"/>
    <w:p w14:paraId="040CC700" w14:textId="77777777" w:rsidR="00B735E9" w:rsidRDefault="00B735E9"/>
  </w:endnote>
  <w:endnote w:type="continuationSeparator" w:id="0">
    <w:p w14:paraId="68EACCDA" w14:textId="77777777" w:rsidR="00B735E9" w:rsidRDefault="00B735E9" w:rsidP="0068194B">
      <w:r>
        <w:continuationSeparator/>
      </w:r>
    </w:p>
    <w:p w14:paraId="12C1A4A2" w14:textId="77777777" w:rsidR="00B735E9" w:rsidRDefault="00B735E9"/>
    <w:p w14:paraId="29D5A1BC" w14:textId="77777777" w:rsidR="00B735E9" w:rsidRDefault="00B73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28AFA4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8BD3" w14:textId="77777777" w:rsidR="00B735E9" w:rsidRDefault="00B735E9" w:rsidP="0068194B">
      <w:r>
        <w:separator/>
      </w:r>
    </w:p>
    <w:p w14:paraId="2E4209C6" w14:textId="77777777" w:rsidR="00B735E9" w:rsidRDefault="00B735E9"/>
    <w:p w14:paraId="367DCEF7" w14:textId="77777777" w:rsidR="00B735E9" w:rsidRDefault="00B735E9"/>
  </w:footnote>
  <w:footnote w:type="continuationSeparator" w:id="0">
    <w:p w14:paraId="3EAE5C6D" w14:textId="77777777" w:rsidR="00B735E9" w:rsidRDefault="00B735E9" w:rsidP="0068194B">
      <w:r>
        <w:continuationSeparator/>
      </w:r>
    </w:p>
    <w:p w14:paraId="421CA4CE" w14:textId="77777777" w:rsidR="00B735E9" w:rsidRDefault="00B735E9"/>
    <w:p w14:paraId="5FEB3931" w14:textId="77777777" w:rsidR="00B735E9" w:rsidRDefault="00B73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75F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2830C4C" wp14:editId="787B76F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C151127"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84820520">
    <w:abstractNumId w:val="9"/>
  </w:num>
  <w:num w:numId="2" w16cid:durableId="2048330267">
    <w:abstractNumId w:val="8"/>
  </w:num>
  <w:num w:numId="3" w16cid:durableId="91362122">
    <w:abstractNumId w:val="7"/>
  </w:num>
  <w:num w:numId="4" w16cid:durableId="54859872">
    <w:abstractNumId w:val="6"/>
  </w:num>
  <w:num w:numId="5" w16cid:durableId="1124468157">
    <w:abstractNumId w:val="10"/>
  </w:num>
  <w:num w:numId="6" w16cid:durableId="1585069091">
    <w:abstractNumId w:val="3"/>
  </w:num>
  <w:num w:numId="7" w16cid:durableId="1354530194">
    <w:abstractNumId w:val="11"/>
  </w:num>
  <w:num w:numId="8" w16cid:durableId="1969508652">
    <w:abstractNumId w:val="2"/>
  </w:num>
  <w:num w:numId="9" w16cid:durableId="1533955950">
    <w:abstractNumId w:val="12"/>
  </w:num>
  <w:num w:numId="10" w16cid:durableId="2067799424">
    <w:abstractNumId w:val="5"/>
  </w:num>
  <w:num w:numId="11" w16cid:durableId="2040861849">
    <w:abstractNumId w:val="4"/>
  </w:num>
  <w:num w:numId="12" w16cid:durableId="205872050">
    <w:abstractNumId w:val="1"/>
  </w:num>
  <w:num w:numId="13" w16cid:durableId="57621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5F"/>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42FD8"/>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552B"/>
    <w:rsid w:val="00297F18"/>
    <w:rsid w:val="002A1945"/>
    <w:rsid w:val="002B2958"/>
    <w:rsid w:val="002B3FC8"/>
    <w:rsid w:val="002D23C5"/>
    <w:rsid w:val="002D6137"/>
    <w:rsid w:val="002E7E61"/>
    <w:rsid w:val="002F05E5"/>
    <w:rsid w:val="002F254D"/>
    <w:rsid w:val="002F30E4"/>
    <w:rsid w:val="002F58BD"/>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8739D"/>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87DDB"/>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59B6"/>
    <w:rsid w:val="0097790C"/>
    <w:rsid w:val="0098506E"/>
    <w:rsid w:val="009A44CE"/>
    <w:rsid w:val="009C0C01"/>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1FBC"/>
    <w:rsid w:val="00AB32F8"/>
    <w:rsid w:val="00AB610B"/>
    <w:rsid w:val="00AD360E"/>
    <w:rsid w:val="00AD40FB"/>
    <w:rsid w:val="00AD782D"/>
    <w:rsid w:val="00AE125F"/>
    <w:rsid w:val="00AE7650"/>
    <w:rsid w:val="00B10EBE"/>
    <w:rsid w:val="00B236F1"/>
    <w:rsid w:val="00B50F99"/>
    <w:rsid w:val="00B51D1B"/>
    <w:rsid w:val="00B540F4"/>
    <w:rsid w:val="00B60FD0"/>
    <w:rsid w:val="00B622DF"/>
    <w:rsid w:val="00B6332A"/>
    <w:rsid w:val="00B735E9"/>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CF5C9D"/>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827"/>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0C0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E1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tacee-w-282588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FEA0F1157A41B5BC8AD9087472C20E"/>
        <w:category>
          <w:name w:val="General"/>
          <w:gallery w:val="placeholder"/>
        </w:category>
        <w:types>
          <w:type w:val="bbPlcHdr"/>
        </w:types>
        <w:behaviors>
          <w:behavior w:val="content"/>
        </w:behaviors>
        <w:guid w:val="{5391233E-617B-4983-8BE7-1EBF6C59A4AD}"/>
      </w:docPartPr>
      <w:docPartBody>
        <w:p w:rsidR="00000000" w:rsidRDefault="00AA3E7D">
          <w:pPr>
            <w:pStyle w:val="09FEA0F1157A41B5BC8AD9087472C20E"/>
          </w:pPr>
          <w:r w:rsidRPr="00CF1A49">
            <w:t>·</w:t>
          </w:r>
        </w:p>
      </w:docPartBody>
    </w:docPart>
    <w:docPart>
      <w:docPartPr>
        <w:name w:val="CBDF4CE88B35484E8B04C7103827F3E6"/>
        <w:category>
          <w:name w:val="General"/>
          <w:gallery w:val="placeholder"/>
        </w:category>
        <w:types>
          <w:type w:val="bbPlcHdr"/>
        </w:types>
        <w:behaviors>
          <w:behavior w:val="content"/>
        </w:behaviors>
        <w:guid w:val="{B5291BC3-31CD-4F90-A9DD-3E167E63C583}"/>
      </w:docPartPr>
      <w:docPartBody>
        <w:p w:rsidR="00000000" w:rsidRDefault="00AA3E7D">
          <w:pPr>
            <w:pStyle w:val="CBDF4CE88B35484E8B04C7103827F3E6"/>
          </w:pPr>
          <w:r w:rsidRPr="00CF1A49">
            <w:t>Experience</w:t>
          </w:r>
        </w:p>
      </w:docPartBody>
    </w:docPart>
    <w:docPart>
      <w:docPartPr>
        <w:name w:val="022CFBD19C98438BA1DF842638FB2FF3"/>
        <w:category>
          <w:name w:val="General"/>
          <w:gallery w:val="placeholder"/>
        </w:category>
        <w:types>
          <w:type w:val="bbPlcHdr"/>
        </w:types>
        <w:behaviors>
          <w:behavior w:val="content"/>
        </w:behaviors>
        <w:guid w:val="{EFCDD30E-EBF0-42C9-A338-7315E8B48B0A}"/>
      </w:docPartPr>
      <w:docPartBody>
        <w:p w:rsidR="00000000" w:rsidRDefault="00AA3E7D">
          <w:pPr>
            <w:pStyle w:val="022CFBD19C98438BA1DF842638FB2FF3"/>
          </w:pPr>
          <w:r w:rsidRPr="00CF1A49">
            <w:t>Education</w:t>
          </w:r>
        </w:p>
      </w:docPartBody>
    </w:docPart>
    <w:docPart>
      <w:docPartPr>
        <w:name w:val="15C22A1B2912467FB4E82FAA04A365FD"/>
        <w:category>
          <w:name w:val="General"/>
          <w:gallery w:val="placeholder"/>
        </w:category>
        <w:types>
          <w:type w:val="bbPlcHdr"/>
        </w:types>
        <w:behaviors>
          <w:behavior w:val="content"/>
        </w:behaviors>
        <w:guid w:val="{28C8A54A-6577-4DDA-8AB9-794F5FC39550}"/>
      </w:docPartPr>
      <w:docPartBody>
        <w:p w:rsidR="00000000" w:rsidRDefault="00AA3E7D">
          <w:pPr>
            <w:pStyle w:val="15C22A1B2912467FB4E82FAA04A365F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7D"/>
    <w:rsid w:val="00AA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79666928FB4E6BB82C539B73C7E6B1">
    <w:name w:val="2279666928FB4E6BB82C539B73C7E6B1"/>
  </w:style>
  <w:style w:type="character" w:styleId="IntenseEmphasis">
    <w:name w:val="Intense Emphasis"/>
    <w:basedOn w:val="DefaultParagraphFont"/>
    <w:uiPriority w:val="2"/>
    <w:rPr>
      <w:b/>
      <w:iCs/>
      <w:color w:val="262626" w:themeColor="text1" w:themeTint="D9"/>
    </w:rPr>
  </w:style>
  <w:style w:type="paragraph" w:customStyle="1" w:styleId="D3782245C5994C98BF675CE59A68E6DF">
    <w:name w:val="D3782245C5994C98BF675CE59A68E6DF"/>
  </w:style>
  <w:style w:type="paragraph" w:customStyle="1" w:styleId="F570C69048CC420B87534F85D74C5A18">
    <w:name w:val="F570C69048CC420B87534F85D74C5A18"/>
  </w:style>
  <w:style w:type="paragraph" w:customStyle="1" w:styleId="09FEA0F1157A41B5BC8AD9087472C20E">
    <w:name w:val="09FEA0F1157A41B5BC8AD9087472C20E"/>
  </w:style>
  <w:style w:type="paragraph" w:customStyle="1" w:styleId="60F0E9E540BC4A7C9550911187E2E37B">
    <w:name w:val="60F0E9E540BC4A7C9550911187E2E37B"/>
  </w:style>
  <w:style w:type="paragraph" w:customStyle="1" w:styleId="218A1EEC930D477CAD6520522854F393">
    <w:name w:val="218A1EEC930D477CAD6520522854F393"/>
  </w:style>
  <w:style w:type="paragraph" w:customStyle="1" w:styleId="78EF4D10371B4BBFA9434A0E8B027A58">
    <w:name w:val="78EF4D10371B4BBFA9434A0E8B027A58"/>
  </w:style>
  <w:style w:type="paragraph" w:customStyle="1" w:styleId="7F8A3E0E41274909B8F7B05EA5D35E8A">
    <w:name w:val="7F8A3E0E41274909B8F7B05EA5D35E8A"/>
  </w:style>
  <w:style w:type="paragraph" w:customStyle="1" w:styleId="6C8A6F46C21348F78335FE72C2450B13">
    <w:name w:val="6C8A6F46C21348F78335FE72C2450B13"/>
  </w:style>
  <w:style w:type="paragraph" w:customStyle="1" w:styleId="6987725273A14E0FBCE20D7F12015126">
    <w:name w:val="6987725273A14E0FBCE20D7F12015126"/>
  </w:style>
  <w:style w:type="paragraph" w:customStyle="1" w:styleId="661B407B6464442BB8B160225D7C106E">
    <w:name w:val="661B407B6464442BB8B160225D7C106E"/>
  </w:style>
  <w:style w:type="paragraph" w:customStyle="1" w:styleId="CBDF4CE88B35484E8B04C7103827F3E6">
    <w:name w:val="CBDF4CE88B35484E8B04C7103827F3E6"/>
  </w:style>
  <w:style w:type="paragraph" w:customStyle="1" w:styleId="29E0DF6626044CBE82DDFB8E033317C4">
    <w:name w:val="29E0DF6626044CBE82DDFB8E033317C4"/>
  </w:style>
  <w:style w:type="paragraph" w:customStyle="1" w:styleId="A1C6B6259F4B4CE98C96853C3DBDB4AB">
    <w:name w:val="A1C6B6259F4B4CE98C96853C3DBDB4AB"/>
  </w:style>
  <w:style w:type="paragraph" w:customStyle="1" w:styleId="2D935FE8A90D4D3A82DC81E329DCD914">
    <w:name w:val="2D935FE8A90D4D3A82DC81E329DCD914"/>
  </w:style>
  <w:style w:type="character" w:styleId="SubtleReference">
    <w:name w:val="Subtle Reference"/>
    <w:basedOn w:val="DefaultParagraphFont"/>
    <w:uiPriority w:val="10"/>
    <w:qFormat/>
    <w:rPr>
      <w:b/>
      <w:caps w:val="0"/>
      <w:smallCaps/>
      <w:color w:val="595959" w:themeColor="text1" w:themeTint="A6"/>
    </w:rPr>
  </w:style>
  <w:style w:type="paragraph" w:customStyle="1" w:styleId="7133F6EAFA2744D9B45F0C5E6BE95C34">
    <w:name w:val="7133F6EAFA2744D9B45F0C5E6BE95C34"/>
  </w:style>
  <w:style w:type="paragraph" w:customStyle="1" w:styleId="2E2FB244384E4441810978220F083A8E">
    <w:name w:val="2E2FB244384E4441810978220F083A8E"/>
  </w:style>
  <w:style w:type="paragraph" w:customStyle="1" w:styleId="862AA5A134A74D598608A2059FC0CF99">
    <w:name w:val="862AA5A134A74D598608A2059FC0CF99"/>
  </w:style>
  <w:style w:type="paragraph" w:customStyle="1" w:styleId="F7F9FB1D66124811BE696F08D3813637">
    <w:name w:val="F7F9FB1D66124811BE696F08D3813637"/>
  </w:style>
  <w:style w:type="paragraph" w:customStyle="1" w:styleId="88006CAE31AC48D29D90F863AA790546">
    <w:name w:val="88006CAE31AC48D29D90F863AA790546"/>
  </w:style>
  <w:style w:type="paragraph" w:customStyle="1" w:styleId="D434D3BA86D141EC97D406D351F665D8">
    <w:name w:val="D434D3BA86D141EC97D406D351F665D8"/>
  </w:style>
  <w:style w:type="paragraph" w:customStyle="1" w:styleId="8DB0724DCB6D4C209F76BD2FF2BE910C">
    <w:name w:val="8DB0724DCB6D4C209F76BD2FF2BE910C"/>
  </w:style>
  <w:style w:type="paragraph" w:customStyle="1" w:styleId="022CFBD19C98438BA1DF842638FB2FF3">
    <w:name w:val="022CFBD19C98438BA1DF842638FB2FF3"/>
  </w:style>
  <w:style w:type="paragraph" w:customStyle="1" w:styleId="28F219D34F2440B29589DF4DBEF7A637">
    <w:name w:val="28F219D34F2440B29589DF4DBEF7A637"/>
  </w:style>
  <w:style w:type="paragraph" w:customStyle="1" w:styleId="47B75A530A1843538BC953A586DA670A">
    <w:name w:val="47B75A530A1843538BC953A586DA670A"/>
  </w:style>
  <w:style w:type="paragraph" w:customStyle="1" w:styleId="ACF60E4C2294465088BBBEAE4A919AD9">
    <w:name w:val="ACF60E4C2294465088BBBEAE4A919AD9"/>
  </w:style>
  <w:style w:type="paragraph" w:customStyle="1" w:styleId="B1D86C3D6F024C7895163D021A7A1727">
    <w:name w:val="B1D86C3D6F024C7895163D021A7A1727"/>
  </w:style>
  <w:style w:type="paragraph" w:customStyle="1" w:styleId="14A6900FDF294A9AB612B8B5488C5139">
    <w:name w:val="14A6900FDF294A9AB612B8B5488C5139"/>
  </w:style>
  <w:style w:type="paragraph" w:customStyle="1" w:styleId="C6FE2F0B863B456C9E423C1C32903011">
    <w:name w:val="C6FE2F0B863B456C9E423C1C32903011"/>
  </w:style>
  <w:style w:type="paragraph" w:customStyle="1" w:styleId="C09542A9D8A247E5AEF6A65E954295BB">
    <w:name w:val="C09542A9D8A247E5AEF6A65E954295BB"/>
  </w:style>
  <w:style w:type="paragraph" w:customStyle="1" w:styleId="6AC6559BC5E6465BB27F4367159E2666">
    <w:name w:val="6AC6559BC5E6465BB27F4367159E2666"/>
  </w:style>
  <w:style w:type="paragraph" w:customStyle="1" w:styleId="C3A418FF6724414C93BC94EBDD0B208B">
    <w:name w:val="C3A418FF6724414C93BC94EBDD0B208B"/>
  </w:style>
  <w:style w:type="paragraph" w:customStyle="1" w:styleId="6555E1BB7AD94C20B2C6BEDEE9781189">
    <w:name w:val="6555E1BB7AD94C20B2C6BEDEE9781189"/>
  </w:style>
  <w:style w:type="paragraph" w:customStyle="1" w:styleId="15C22A1B2912467FB4E82FAA04A365FD">
    <w:name w:val="15C22A1B2912467FB4E82FAA04A365FD"/>
  </w:style>
  <w:style w:type="paragraph" w:customStyle="1" w:styleId="A36DD16DA422406992C2BC7BEC4B05C0">
    <w:name w:val="A36DD16DA422406992C2BC7BEC4B05C0"/>
  </w:style>
  <w:style w:type="paragraph" w:customStyle="1" w:styleId="360C2EC8375F4508B6CED91A61DFEA0B">
    <w:name w:val="360C2EC8375F4508B6CED91A61DFEA0B"/>
  </w:style>
  <w:style w:type="paragraph" w:customStyle="1" w:styleId="988177DACC854A88970AD6D475297D75">
    <w:name w:val="988177DACC854A88970AD6D475297D75"/>
  </w:style>
  <w:style w:type="paragraph" w:customStyle="1" w:styleId="1BEC00D626EE4C508BCB5D4D958CF1BC">
    <w:name w:val="1BEC00D626EE4C508BCB5D4D958CF1BC"/>
  </w:style>
  <w:style w:type="paragraph" w:customStyle="1" w:styleId="CD1BDE0838694E93A52441C0BFA761C6">
    <w:name w:val="CD1BDE0838694E93A52441C0BFA761C6"/>
  </w:style>
  <w:style w:type="paragraph" w:customStyle="1" w:styleId="392B93AB3BA24E84B5667F9EF26155CA">
    <w:name w:val="392B93AB3BA24E84B5667F9EF26155CA"/>
  </w:style>
  <w:style w:type="paragraph" w:customStyle="1" w:styleId="C779C42D3EEC43A68C6D13D08969D994">
    <w:name w:val="C779C42D3EEC43A68C6D13D08969D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2022-04-29T22:11:00Z</dcterms:created>
  <dcterms:modified xsi:type="dcterms:W3CDTF">2022-04-29T23:04:00Z</dcterms:modified>
  <cp:category/>
</cp:coreProperties>
</file>